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22" w:rsidRDefault="00FD118D" w:rsidP="00F90EC4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CE747" wp14:editId="24E16CFB">
                <wp:simplePos x="0" y="0"/>
                <wp:positionH relativeFrom="column">
                  <wp:posOffset>-90170</wp:posOffset>
                </wp:positionH>
                <wp:positionV relativeFrom="paragraph">
                  <wp:posOffset>-685800</wp:posOffset>
                </wp:positionV>
                <wp:extent cx="3390900" cy="123825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18D" w:rsidRPr="00FD118D" w:rsidRDefault="00E872EB" w:rsidP="003831CD">
                            <w:pPr>
                              <w:spacing w:after="0" w:line="240" w:lineRule="atLeast"/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FD118D"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TC Moers 08 e. V</w:t>
                            </w:r>
                          </w:p>
                          <w:p w:rsidR="00FD118D" w:rsidRDefault="00FD118D" w:rsidP="003831CD">
                            <w:pPr>
                              <w:spacing w:after="0" w:line="240" w:lineRule="atLeast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Mitglied im Tennisverband Niederrhein</w:t>
                            </w:r>
                          </w:p>
                          <w:p w:rsidR="00FD118D" w:rsidRPr="00FD118D" w:rsidRDefault="00E872EB" w:rsidP="003831CD">
                            <w:pPr>
                              <w:spacing w:after="0" w:line="240" w:lineRule="atLeast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FD118D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Filder Straße </w:t>
                            </w:r>
                            <w:r w:rsidR="00FD118D" w:rsidRPr="00FD118D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145a</w:t>
                            </w:r>
                          </w:p>
                          <w:p w:rsidR="00DA60DF" w:rsidRPr="00FD118D" w:rsidRDefault="00E872EB" w:rsidP="003831CD">
                            <w:pPr>
                              <w:spacing w:after="0" w:line="240" w:lineRule="atLeast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FD118D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47447 Moers</w:t>
                            </w:r>
                          </w:p>
                          <w:p w:rsidR="00E872EB" w:rsidRDefault="00E872EB" w:rsidP="003831CD">
                            <w:pPr>
                              <w:spacing w:after="0" w:line="240" w:lineRule="atLeast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.1pt;margin-top:-54pt;width:267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Ve+gwIAABA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" stroked="f">
                <v:textbox>
                  <w:txbxContent>
                    <w:p w:rsidR="00FD118D" w:rsidRPr="00FD118D" w:rsidRDefault="00E872EB" w:rsidP="003831CD">
                      <w:pPr>
                        <w:spacing w:after="0" w:line="240" w:lineRule="atLeast"/>
                        <w:rPr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FD118D">
                        <w:rPr>
                          <w:b/>
                          <w:color w:val="404040" w:themeColor="text1" w:themeTint="BF"/>
                          <w:sz w:val="40"/>
                          <w:szCs w:val="40"/>
                        </w:rPr>
                        <w:t>TC Moers 08 e. V</w:t>
                      </w:r>
                    </w:p>
                    <w:p w:rsidR="00FD118D" w:rsidRDefault="00FD118D" w:rsidP="003831CD">
                      <w:pPr>
                        <w:spacing w:after="0" w:line="240" w:lineRule="atLeast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</w:rPr>
                        <w:t>Mitglied im Tennisverband Niederrhein</w:t>
                      </w:r>
                    </w:p>
                    <w:p w:rsidR="00FD118D" w:rsidRPr="00FD118D" w:rsidRDefault="00E872EB" w:rsidP="003831CD">
                      <w:pPr>
                        <w:spacing w:after="0" w:line="240" w:lineRule="atLeast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FD118D">
                        <w:rPr>
                          <w:color w:val="404040" w:themeColor="text1" w:themeTint="BF"/>
                          <w:sz w:val="28"/>
                          <w:szCs w:val="28"/>
                        </w:rPr>
                        <w:t xml:space="preserve">Filder Straße </w:t>
                      </w:r>
                      <w:r w:rsidR="00FD118D" w:rsidRPr="00FD118D">
                        <w:rPr>
                          <w:color w:val="404040" w:themeColor="text1" w:themeTint="BF"/>
                          <w:sz w:val="28"/>
                          <w:szCs w:val="28"/>
                        </w:rPr>
                        <w:t>145a</w:t>
                      </w:r>
                    </w:p>
                    <w:p w:rsidR="00DA60DF" w:rsidRPr="00FD118D" w:rsidRDefault="00E872EB" w:rsidP="003831CD">
                      <w:pPr>
                        <w:spacing w:after="0" w:line="240" w:lineRule="atLeast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FD118D">
                        <w:rPr>
                          <w:color w:val="404040" w:themeColor="text1" w:themeTint="BF"/>
                          <w:sz w:val="28"/>
                          <w:szCs w:val="28"/>
                        </w:rPr>
                        <w:t>47447 Moers</w:t>
                      </w:r>
                    </w:p>
                    <w:p w:rsidR="00E872EB" w:rsidRDefault="00E872EB" w:rsidP="003831CD">
                      <w:pPr>
                        <w:spacing w:after="0" w:line="240" w:lineRule="atLeas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F90EC4" w:rsidRDefault="00F90EC4" w:rsidP="00F90EC4">
      <w:pPr>
        <w:spacing w:after="0" w:line="320" w:lineRule="atLeast"/>
        <w:jc w:val="both"/>
      </w:pPr>
    </w:p>
    <w:p w:rsidR="00FD118D" w:rsidRPr="00FD118D" w:rsidRDefault="00FD118D" w:rsidP="00FD118D">
      <w:pPr>
        <w:rPr>
          <w:rFonts w:ascii="Arial Narrow" w:hAnsi="Arial Narrow"/>
        </w:rPr>
      </w:pPr>
      <w:r w:rsidRPr="006A01A9">
        <w:rPr>
          <w:rFonts w:ascii="Arial" w:hAnsi="Arial" w:cs="Arial"/>
          <w:b/>
          <w:i/>
        </w:rPr>
        <w:t>AUFNAHMEANTRAG zur Mitgliedschaft  im TC Moers 08 e.V.</w:t>
      </w:r>
    </w:p>
    <w:p w:rsidR="00FD118D" w:rsidRPr="00FD118D" w:rsidRDefault="00FD118D" w:rsidP="006A01A9">
      <w:pPr>
        <w:ind w:left="709" w:hanging="709"/>
        <w:rPr>
          <w:rFonts w:ascii="Arial Narrow" w:hAnsi="Arial Narrow"/>
        </w:rPr>
      </w:pPr>
      <w:r w:rsidRPr="00FD118D">
        <w:rPr>
          <w:rFonts w:ascii="Arial Narrow" w:hAnsi="Arial Narrow"/>
        </w:rPr>
        <w:t>□</w:t>
      </w:r>
      <w:r w:rsidRPr="00FD118D">
        <w:rPr>
          <w:rFonts w:ascii="Arial Narrow" w:hAnsi="Arial Narrow"/>
        </w:rPr>
        <w:tab/>
        <w:t xml:space="preserve">Ich erkläre, dass ich die Bedingungen des </w:t>
      </w:r>
      <w:r w:rsidR="00460026" w:rsidRPr="00FD118D">
        <w:rPr>
          <w:rFonts w:ascii="Arial Narrow" w:hAnsi="Arial Narrow"/>
        </w:rPr>
        <w:t>zurzeit</w:t>
      </w:r>
      <w:r w:rsidRPr="00FD118D">
        <w:rPr>
          <w:rFonts w:ascii="Arial Narrow" w:hAnsi="Arial Narrow"/>
        </w:rPr>
        <w:t xml:space="preserve"> gültigen Angebotes</w:t>
      </w:r>
      <w:r w:rsidR="00DB3B40">
        <w:rPr>
          <w:rFonts w:ascii="Arial Narrow" w:hAnsi="Arial Narrow"/>
        </w:rPr>
        <w:t xml:space="preserve"> </w:t>
      </w:r>
      <w:r w:rsidRPr="00FD118D">
        <w:rPr>
          <w:rFonts w:ascii="Arial Narrow" w:hAnsi="Arial Narrow"/>
        </w:rPr>
        <w:t xml:space="preserve">akzeptiere und beantrage die Mitgliedschaft zu den im Angebot aufgeführten Vorgaben und der Satzung. </w:t>
      </w:r>
    </w:p>
    <w:p w:rsidR="00FD118D" w:rsidRPr="00FD118D" w:rsidRDefault="00FD118D" w:rsidP="006A01A9">
      <w:pPr>
        <w:spacing w:after="120" w:line="240" w:lineRule="auto"/>
        <w:rPr>
          <w:rFonts w:ascii="Arial Narrow" w:hAnsi="Arial Narrow"/>
        </w:rPr>
      </w:pPr>
      <w:r w:rsidRPr="00FD118D">
        <w:rPr>
          <w:rFonts w:ascii="Arial Narrow" w:hAnsi="Arial Narrow"/>
        </w:rPr>
        <w:t>□</w:t>
      </w:r>
      <w:r w:rsidRPr="00FD118D">
        <w:rPr>
          <w:rFonts w:ascii="Arial Narrow" w:hAnsi="Arial Narrow"/>
        </w:rPr>
        <w:tab/>
        <w:t>Ich beantrage die Mitgliedschaft zu den normalen Bedingungen lt. Satzung des TC Moers 08 e.V. und de</w:t>
      </w:r>
      <w:r w:rsidR="00C36F85">
        <w:rPr>
          <w:rFonts w:ascii="Arial Narrow" w:hAnsi="Arial Narrow"/>
        </w:rPr>
        <w:t>m</w:t>
      </w:r>
      <w:r w:rsidRPr="00FD118D">
        <w:rPr>
          <w:rFonts w:ascii="Arial Narrow" w:hAnsi="Arial Narrow"/>
        </w:rPr>
        <w:t xml:space="preserve"> </w:t>
      </w:r>
    </w:p>
    <w:p w:rsidR="00FD118D" w:rsidRPr="00FD118D" w:rsidRDefault="00C36F85" w:rsidP="006A01A9">
      <w:pPr>
        <w:spacing w:after="120" w:line="240" w:lineRule="auto"/>
        <w:ind w:left="705"/>
        <w:rPr>
          <w:rFonts w:ascii="Arial Narrow" w:hAnsi="Arial Narrow"/>
        </w:rPr>
      </w:pPr>
      <w:r>
        <w:rPr>
          <w:rFonts w:ascii="Arial Narrow" w:hAnsi="Arial Narrow"/>
        </w:rPr>
        <w:t>Be</w:t>
      </w:r>
      <w:r w:rsidR="00FD118D" w:rsidRPr="00FD118D">
        <w:rPr>
          <w:rFonts w:ascii="Arial Narrow" w:hAnsi="Arial Narrow"/>
        </w:rPr>
        <w:t>schl</w:t>
      </w:r>
      <w:r>
        <w:rPr>
          <w:rFonts w:ascii="Arial Narrow" w:hAnsi="Arial Narrow"/>
        </w:rPr>
        <w:t>uss</w:t>
      </w:r>
      <w:r w:rsidR="00FD118D" w:rsidRPr="00FD118D">
        <w:rPr>
          <w:rFonts w:ascii="Arial Narrow" w:hAnsi="Arial Narrow"/>
        </w:rPr>
        <w:t xml:space="preserve"> der Jahreshauptversammlung vom Februar </w:t>
      </w:r>
      <w:r w:rsidR="006A01A9">
        <w:rPr>
          <w:rFonts w:ascii="Arial Narrow" w:hAnsi="Arial Narrow"/>
        </w:rPr>
        <w:t>2016.</w:t>
      </w:r>
    </w:p>
    <w:p w:rsidR="00FD118D" w:rsidRPr="00FD118D" w:rsidRDefault="00FD118D" w:rsidP="00FD118D">
      <w:pPr>
        <w:rPr>
          <w:rFonts w:ascii="Arial Narrow" w:hAnsi="Arial Narrow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</w:rPr>
        <w:t xml:space="preserve">als </w:t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  <w:b/>
        </w:rPr>
        <w:t xml:space="preserve">aktives Mitglied </w:t>
      </w:r>
      <w:r w:rsidRPr="00FD118D">
        <w:rPr>
          <w:rFonts w:ascii="Arial Narrow" w:hAnsi="Arial Narrow"/>
        </w:rPr>
        <w:tab/>
        <w:t xml:space="preserve">      □</w:t>
      </w:r>
      <w:r w:rsidRPr="00FD118D">
        <w:rPr>
          <w:rFonts w:ascii="Arial Narrow" w:hAnsi="Arial Narrow"/>
        </w:rPr>
        <w:tab/>
      </w:r>
      <w:r w:rsidR="006A01A9">
        <w:rPr>
          <w:rFonts w:ascii="Arial Narrow" w:hAnsi="Arial Narrow"/>
          <w:sz w:val="20"/>
        </w:rPr>
        <w:t>Erwachsener</w:t>
      </w:r>
      <w:r w:rsidRPr="00FD118D">
        <w:rPr>
          <w:rFonts w:ascii="Arial Narrow" w:hAnsi="Arial Narrow"/>
        </w:rPr>
        <w:t xml:space="preserve">           □     </w:t>
      </w:r>
      <w:r w:rsidRPr="000169B6">
        <w:rPr>
          <w:rFonts w:ascii="Arial Narrow" w:hAnsi="Arial Narrow"/>
          <w:sz w:val="20"/>
          <w:highlight w:val="yellow"/>
        </w:rPr>
        <w:t xml:space="preserve">Student/in / Azubi  </w:t>
      </w:r>
      <w:r w:rsidR="00FE1011" w:rsidRPr="000169B6">
        <w:rPr>
          <w:rFonts w:ascii="Arial Narrow" w:hAnsi="Arial Narrow"/>
          <w:sz w:val="20"/>
          <w:highlight w:val="yellow"/>
        </w:rPr>
        <w:t>etc.</w:t>
      </w:r>
      <w:r w:rsidRPr="00FD118D">
        <w:rPr>
          <w:rFonts w:ascii="Arial Narrow" w:hAnsi="Arial Narrow"/>
          <w:sz w:val="20"/>
        </w:rPr>
        <w:t xml:space="preserve">             □     </w:t>
      </w:r>
      <w:r w:rsidR="006A01A9">
        <w:rPr>
          <w:rFonts w:ascii="Arial Narrow" w:hAnsi="Arial Narrow"/>
          <w:sz w:val="20"/>
        </w:rPr>
        <w:t>Kind</w:t>
      </w:r>
    </w:p>
    <w:p w:rsidR="00FD118D" w:rsidRPr="00FD118D" w:rsidRDefault="00FD118D" w:rsidP="008E3FD2">
      <w:pPr>
        <w:spacing w:after="12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  <w:sz w:val="20"/>
        </w:rPr>
        <w:tab/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b/>
          <w:sz w:val="20"/>
        </w:rPr>
        <w:t>Familienbeitrag</w:t>
      </w:r>
      <w:r w:rsidRPr="00FD118D">
        <w:rPr>
          <w:rFonts w:ascii="Arial Narrow" w:hAnsi="Arial Narrow"/>
          <w:sz w:val="20"/>
        </w:rPr>
        <w:t xml:space="preserve"> für Familienmitglieder: __________________________________________________________________</w:t>
      </w:r>
    </w:p>
    <w:p w:rsidR="00FD118D" w:rsidRPr="00FD118D" w:rsidRDefault="00FD118D" w:rsidP="00FD118D">
      <w:pPr>
        <w:rPr>
          <w:rFonts w:ascii="Arial Narrow" w:hAnsi="Arial Narrow"/>
          <w:sz w:val="20"/>
        </w:rPr>
      </w:pPr>
    </w:p>
    <w:p w:rsidR="00FD118D" w:rsidRPr="00FD118D" w:rsidRDefault="00FD118D" w:rsidP="001039BD">
      <w:pPr>
        <w:rPr>
          <w:rFonts w:ascii="Arial Narrow" w:hAnsi="Arial Narrow"/>
          <w:b/>
        </w:rPr>
      </w:pP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b/>
        </w:rPr>
        <w:t xml:space="preserve">passives Mitglied    □      </w:t>
      </w:r>
    </w:p>
    <w:p w:rsidR="00FD118D" w:rsidRPr="00FD118D" w:rsidRDefault="00FD118D" w:rsidP="006A01A9">
      <w:pPr>
        <w:spacing w:after="120" w:line="240" w:lineRule="auto"/>
        <w:rPr>
          <w:rFonts w:ascii="Arial Narrow" w:hAnsi="Arial Narrow"/>
          <w:b/>
        </w:rPr>
      </w:pPr>
      <w:r w:rsidRPr="00FD118D">
        <w:rPr>
          <w:rFonts w:ascii="Arial Narrow" w:hAnsi="Arial Narrow"/>
          <w:b/>
        </w:rPr>
        <w:tab/>
        <w:t>___________________________</w:t>
      </w:r>
      <w:r w:rsidRPr="00FD118D">
        <w:rPr>
          <w:rFonts w:ascii="Arial Narrow" w:hAnsi="Arial Narrow"/>
          <w:b/>
        </w:rPr>
        <w:tab/>
      </w:r>
      <w:r w:rsidRPr="00FD118D">
        <w:rPr>
          <w:rFonts w:ascii="Arial Narrow" w:hAnsi="Arial Narrow"/>
          <w:b/>
        </w:rPr>
        <w:tab/>
        <w:t>_________________________</w:t>
      </w:r>
      <w:r w:rsidRPr="00FD118D">
        <w:rPr>
          <w:rFonts w:ascii="Arial Narrow" w:hAnsi="Arial Narrow"/>
          <w:b/>
        </w:rPr>
        <w:tab/>
      </w:r>
      <w:r w:rsidRPr="00FD118D">
        <w:rPr>
          <w:rFonts w:ascii="Arial Narrow" w:hAnsi="Arial Narrow"/>
          <w:b/>
        </w:rPr>
        <w:tab/>
        <w:t>____________________</w:t>
      </w:r>
    </w:p>
    <w:p w:rsidR="00FD118D" w:rsidRPr="00FD118D" w:rsidRDefault="00FD118D" w:rsidP="006A01A9">
      <w:pPr>
        <w:spacing w:after="12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  <w:b/>
        </w:rPr>
        <w:tab/>
      </w:r>
      <w:r w:rsidRPr="00FD118D">
        <w:rPr>
          <w:rFonts w:ascii="Arial Narrow" w:hAnsi="Arial Narrow"/>
          <w:sz w:val="20"/>
        </w:rPr>
        <w:t>Name</w:t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  <w:t>Vorname</w:t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  <w:t>Geburtsdatum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  <w:sz w:val="20"/>
        </w:rPr>
        <w:tab/>
        <w:t>___________________________________________________________________</w:t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  <w:t>______________________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  <w:sz w:val="20"/>
        </w:rPr>
        <w:tab/>
      </w:r>
      <w:proofErr w:type="spellStart"/>
      <w:r w:rsidRPr="00FD118D">
        <w:rPr>
          <w:rFonts w:ascii="Arial Narrow" w:hAnsi="Arial Narrow"/>
          <w:sz w:val="20"/>
        </w:rPr>
        <w:t>Strasse</w:t>
      </w:r>
      <w:proofErr w:type="spellEnd"/>
      <w:r w:rsidRPr="00FD118D">
        <w:rPr>
          <w:rFonts w:ascii="Arial Narrow" w:hAnsi="Arial Narrow"/>
          <w:sz w:val="20"/>
        </w:rPr>
        <w:t>, PLZ, Wohnort</w:t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  <w:t>Tel.-Nr.</w:t>
      </w:r>
    </w:p>
    <w:p w:rsidR="00FD118D" w:rsidRPr="00FD118D" w:rsidRDefault="00FD118D" w:rsidP="008E3FD2">
      <w:pPr>
        <w:spacing w:after="120" w:line="240" w:lineRule="auto"/>
        <w:rPr>
          <w:rFonts w:ascii="Arial Narrow" w:hAnsi="Arial Narrow"/>
          <w:sz w:val="20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  <w:sz w:val="20"/>
        </w:rPr>
        <w:tab/>
      </w:r>
      <w:proofErr w:type="spellStart"/>
      <w:r w:rsidRPr="00FD118D">
        <w:rPr>
          <w:rFonts w:ascii="Arial Narrow" w:hAnsi="Arial Narrow"/>
          <w:sz w:val="20"/>
        </w:rPr>
        <w:t>E-mail</w:t>
      </w:r>
      <w:proofErr w:type="spellEnd"/>
      <w:r w:rsidRPr="00FD118D">
        <w:rPr>
          <w:rFonts w:ascii="Arial Narrow" w:hAnsi="Arial Narrow"/>
          <w:sz w:val="20"/>
        </w:rPr>
        <w:t>-Adresse (Pflichteintrag): ______________________________________________________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</w:rPr>
      </w:pPr>
      <w:r w:rsidRPr="00FD118D">
        <w:rPr>
          <w:rFonts w:ascii="Arial Narrow" w:hAnsi="Arial Narrow"/>
        </w:rPr>
        <w:t xml:space="preserve">Die Satzung des Tennisclub Moers 08 e.V. sowie die Beitragsverpflichtungen werden von mir anerkannt. Nach der Satzung des TC Moers 08 e.V. sind Beitragszahlungen ausschließlich durch das Lastschriftverfahren durchzuführen. </w:t>
      </w:r>
    </w:p>
    <w:p w:rsidR="00FD118D" w:rsidRDefault="00FD118D" w:rsidP="008E3FD2">
      <w:pPr>
        <w:spacing w:after="0" w:line="240" w:lineRule="auto"/>
        <w:rPr>
          <w:rFonts w:ascii="Arial Narrow" w:hAnsi="Arial Narrow"/>
        </w:rPr>
      </w:pPr>
    </w:p>
    <w:p w:rsidR="004041D5" w:rsidRPr="00FD118D" w:rsidRDefault="004041D5" w:rsidP="008E3FD2">
      <w:pPr>
        <w:spacing w:after="0" w:line="240" w:lineRule="auto"/>
        <w:rPr>
          <w:rFonts w:ascii="Arial Narrow" w:hAnsi="Arial Narrow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</w:rPr>
      </w:pPr>
      <w:r w:rsidRPr="00FD118D">
        <w:rPr>
          <w:rFonts w:ascii="Arial Narrow" w:hAnsi="Arial Narrow"/>
        </w:rPr>
        <w:t>Moers, _____________________</w:t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  <w:t>_________________________________________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16"/>
        </w:rPr>
      </w:pP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</w:rPr>
        <w:tab/>
      </w:r>
      <w:r w:rsidRPr="00FD118D">
        <w:rPr>
          <w:rFonts w:ascii="Arial Narrow" w:hAnsi="Arial Narrow"/>
          <w:sz w:val="16"/>
        </w:rPr>
        <w:t>Unterschrift des Antragsstellers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</w:p>
    <w:p w:rsidR="00FD118D" w:rsidRDefault="00FD118D" w:rsidP="008E3FD2">
      <w:pPr>
        <w:spacing w:after="0" w:line="240" w:lineRule="auto"/>
        <w:rPr>
          <w:rFonts w:ascii="Arial Narrow" w:hAnsi="Arial Narrow"/>
          <w:sz w:val="20"/>
        </w:rPr>
      </w:pPr>
      <w:r w:rsidRPr="00FD118D">
        <w:rPr>
          <w:rFonts w:ascii="Arial Narrow" w:hAnsi="Arial Narrow"/>
          <w:sz w:val="16"/>
        </w:rPr>
        <w:t>Bei Minderjährigen zusätzlich die Unterschrift eines Erziehungsberechtigten</w:t>
      </w:r>
      <w:r w:rsidRPr="00FD118D">
        <w:rPr>
          <w:rFonts w:ascii="Arial Narrow" w:hAnsi="Arial Narrow"/>
          <w:sz w:val="20"/>
        </w:rPr>
        <w:t xml:space="preserve"> </w:t>
      </w:r>
      <w:r w:rsidRPr="00FD118D">
        <w:rPr>
          <w:rFonts w:ascii="Arial Narrow" w:hAnsi="Arial Narrow"/>
          <w:sz w:val="20"/>
        </w:rPr>
        <w:tab/>
      </w:r>
      <w:r w:rsidRPr="00FD118D">
        <w:rPr>
          <w:rFonts w:ascii="Arial Narrow" w:hAnsi="Arial Narrow"/>
          <w:sz w:val="20"/>
        </w:rPr>
        <w:tab/>
        <w:t>_____________________________________________</w:t>
      </w:r>
    </w:p>
    <w:p w:rsidR="001039BD" w:rsidRDefault="001039BD" w:rsidP="008E3FD2">
      <w:pPr>
        <w:spacing w:after="0" w:line="240" w:lineRule="auto"/>
        <w:rPr>
          <w:rFonts w:ascii="Arial Narrow" w:hAnsi="Arial Narrow"/>
          <w:sz w:val="20"/>
        </w:rPr>
      </w:pPr>
    </w:p>
    <w:p w:rsidR="001039BD" w:rsidRDefault="001039BD" w:rsidP="008E3FD2">
      <w:pPr>
        <w:spacing w:after="0" w:line="240" w:lineRule="auto"/>
        <w:rPr>
          <w:rFonts w:ascii="Arial Narrow" w:hAnsi="Arial Narrow"/>
          <w:b/>
        </w:rPr>
      </w:pPr>
      <w:r w:rsidRPr="001039BD">
        <w:rPr>
          <w:rFonts w:ascii="Arial Narrow" w:hAnsi="Arial Narrow"/>
          <w:b/>
        </w:rPr>
        <w:t>Bemerkung:</w:t>
      </w:r>
    </w:p>
    <w:p w:rsidR="001039BD" w:rsidRDefault="001039BD" w:rsidP="008E3FD2">
      <w:pPr>
        <w:spacing w:after="0" w:line="240" w:lineRule="auto"/>
        <w:rPr>
          <w:rFonts w:ascii="Arial Narrow" w:hAnsi="Arial Narrow"/>
          <w:b/>
        </w:rPr>
      </w:pPr>
    </w:p>
    <w:p w:rsidR="001039BD" w:rsidRDefault="001039BD" w:rsidP="008E3FD2">
      <w:pPr>
        <w:spacing w:after="0" w:line="240" w:lineRule="auto"/>
        <w:rPr>
          <w:rFonts w:ascii="Arial Narrow" w:hAnsi="Arial Narrow"/>
          <w:sz w:val="20"/>
        </w:rPr>
      </w:pPr>
    </w:p>
    <w:p w:rsidR="001039BD" w:rsidRDefault="001039BD" w:rsidP="008E3FD2">
      <w:pPr>
        <w:spacing w:after="0" w:line="240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-----------------------------------------------------------------------------------------------------------------------------------------------------------------------------------</w:t>
      </w:r>
    </w:p>
    <w:p w:rsidR="00FD118D" w:rsidRPr="00FD118D" w:rsidRDefault="00FD118D" w:rsidP="001039BD">
      <w:pPr>
        <w:pStyle w:val="berschrift1"/>
      </w:pPr>
      <w:r w:rsidRPr="00FD118D">
        <w:t>Ermächtigung zum Einzug der satzungsgemäßen Mitgliedsbeiträge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</w:rPr>
      </w:pPr>
      <w:r w:rsidRPr="00FD118D">
        <w:rPr>
          <w:rFonts w:ascii="Arial Narrow" w:hAnsi="Arial Narrow"/>
        </w:rPr>
        <w:t>Belasten Sie zum jeweils fälligen Einzugstermin von meinem / unserem Konto/IBAN ______________________________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</w:rPr>
      </w:pPr>
      <w:r w:rsidRPr="00FD118D">
        <w:rPr>
          <w:rFonts w:ascii="Arial Narrow" w:hAnsi="Arial Narrow"/>
        </w:rPr>
        <w:t>bei der</w:t>
      </w:r>
      <w:r w:rsidRPr="00FD118D">
        <w:rPr>
          <w:rFonts w:ascii="Arial Narrow" w:hAnsi="Arial Narrow"/>
        </w:rPr>
        <w:tab/>
        <w:t>________________________________________________  BIC  __________________________________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16"/>
        </w:rPr>
      </w:pPr>
      <w:r w:rsidRPr="00FD118D">
        <w:rPr>
          <w:rFonts w:ascii="Arial Narrow" w:hAnsi="Arial Narrow"/>
          <w:sz w:val="16"/>
        </w:rPr>
        <w:t>Diese Ermächtigung kann von mir / uns jederzeit widerrufen werden. Wenn mein / unser Konto die erforderliche Deckung nicht aufweist, besteht seitens des kontoführen-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16"/>
        </w:rPr>
      </w:pPr>
      <w:r w:rsidRPr="00FD118D">
        <w:rPr>
          <w:rFonts w:ascii="Arial Narrow" w:hAnsi="Arial Narrow"/>
          <w:sz w:val="16"/>
        </w:rPr>
        <w:t>den Geldinstitutes keine Verpflichtung zur Einlösung. Teileinlösungen werden im Lastschriftverfahren nicht vorgenommen.</w:t>
      </w: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16"/>
        </w:rPr>
      </w:pPr>
    </w:p>
    <w:p w:rsidR="00FD118D" w:rsidRDefault="00FD118D" w:rsidP="008E3FD2">
      <w:pPr>
        <w:spacing w:after="0" w:line="240" w:lineRule="auto"/>
        <w:rPr>
          <w:rFonts w:ascii="Arial Narrow" w:hAnsi="Arial Narrow"/>
          <w:sz w:val="16"/>
        </w:rPr>
      </w:pPr>
    </w:p>
    <w:p w:rsidR="001039BD" w:rsidRDefault="001039BD" w:rsidP="008E3FD2">
      <w:pPr>
        <w:spacing w:after="0" w:line="240" w:lineRule="auto"/>
        <w:rPr>
          <w:rFonts w:ascii="Arial Narrow" w:hAnsi="Arial Narrow"/>
          <w:sz w:val="16"/>
        </w:rPr>
      </w:pPr>
    </w:p>
    <w:p w:rsidR="001039BD" w:rsidRDefault="001039BD" w:rsidP="008E3FD2">
      <w:pPr>
        <w:spacing w:after="0" w:line="240" w:lineRule="auto"/>
        <w:rPr>
          <w:rFonts w:ascii="Arial Narrow" w:hAnsi="Arial Narrow"/>
          <w:sz w:val="16"/>
        </w:rPr>
      </w:pPr>
    </w:p>
    <w:p w:rsidR="00FD118D" w:rsidRPr="00FD118D" w:rsidRDefault="00FD118D" w:rsidP="008E3FD2">
      <w:pPr>
        <w:spacing w:after="0" w:line="240" w:lineRule="auto"/>
        <w:rPr>
          <w:rFonts w:ascii="Arial Narrow" w:hAnsi="Arial Narrow"/>
          <w:sz w:val="16"/>
        </w:rPr>
      </w:pP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  <w:t>_________________________________________________________</w:t>
      </w:r>
    </w:p>
    <w:p w:rsidR="00BA6DC7" w:rsidRDefault="00FD118D" w:rsidP="008E3FD2">
      <w:pPr>
        <w:spacing w:after="0" w:line="240" w:lineRule="auto"/>
        <w:rPr>
          <w:rFonts w:ascii="Arial Narrow" w:hAnsi="Arial Narrow"/>
          <w:sz w:val="16"/>
        </w:rPr>
      </w:pP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</w:r>
      <w:r w:rsidRPr="00FD118D">
        <w:rPr>
          <w:rFonts w:ascii="Arial Narrow" w:hAnsi="Arial Narrow"/>
          <w:sz w:val="16"/>
        </w:rPr>
        <w:tab/>
        <w:t>Datum / Unterschrift</w:t>
      </w:r>
    </w:p>
    <w:p w:rsidR="001039BD" w:rsidRDefault="001039BD" w:rsidP="008E3FD2">
      <w:pPr>
        <w:spacing w:after="0" w:line="240" w:lineRule="auto"/>
        <w:rPr>
          <w:rFonts w:ascii="Arial Narrow" w:hAnsi="Arial Narrow"/>
          <w:sz w:val="16"/>
        </w:rPr>
      </w:pPr>
      <w:bookmarkStart w:id="0" w:name="_GoBack"/>
      <w:bookmarkEnd w:id="0"/>
    </w:p>
    <w:sectPr w:rsidR="001039BD" w:rsidSect="00BB0F22">
      <w:headerReference w:type="default" r:id="rId9"/>
      <w:headerReference w:type="first" r:id="rId10"/>
      <w:pgSz w:w="11906" w:h="16838"/>
      <w:pgMar w:top="1417" w:right="140" w:bottom="1134" w:left="1417" w:header="709" w:footer="4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D3" w:rsidRDefault="00813FD3" w:rsidP="0096502B">
      <w:pPr>
        <w:spacing w:after="0" w:line="240" w:lineRule="auto"/>
      </w:pPr>
      <w:r>
        <w:separator/>
      </w:r>
    </w:p>
  </w:endnote>
  <w:endnote w:type="continuationSeparator" w:id="0">
    <w:p w:rsidR="00813FD3" w:rsidRDefault="00813FD3" w:rsidP="0096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D3" w:rsidRDefault="00813FD3" w:rsidP="0096502B">
      <w:pPr>
        <w:spacing w:after="0" w:line="240" w:lineRule="auto"/>
      </w:pPr>
      <w:r>
        <w:separator/>
      </w:r>
    </w:p>
  </w:footnote>
  <w:footnote w:type="continuationSeparator" w:id="0">
    <w:p w:rsidR="00813FD3" w:rsidRDefault="00813FD3" w:rsidP="0096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B4C" w:rsidRDefault="00567B4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8480" behindDoc="0" locked="0" layoutInCell="1" allowOverlap="1" wp14:anchorId="6E87288F" wp14:editId="522BF195">
          <wp:simplePos x="0" y="0"/>
          <wp:positionH relativeFrom="page">
            <wp:posOffset>5598795</wp:posOffset>
          </wp:positionH>
          <wp:positionV relativeFrom="page">
            <wp:posOffset>-144145</wp:posOffset>
          </wp:positionV>
          <wp:extent cx="1958400" cy="1958400"/>
          <wp:effectExtent l="0" t="0" r="3810" b="381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ild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19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0DF" w:rsidRPr="0096502B" w:rsidRDefault="00DA60DF" w:rsidP="0096502B">
    <w:pPr>
      <w:pStyle w:val="Kopfzeile"/>
      <w:jc w:val="right"/>
      <w:rPr>
        <w:rFonts w:ascii="Times New Roman" w:hAnsi="Times New Roman" w:cs="Times New Roman"/>
        <w:sz w:val="24"/>
        <w:szCs w:val="24"/>
      </w:rPr>
    </w:pPr>
  </w:p>
  <w:p w:rsidR="00DA60DF" w:rsidRPr="0096502B" w:rsidRDefault="00DA60DF" w:rsidP="0096502B">
    <w:pPr>
      <w:pStyle w:val="Kopfzeile"/>
      <w:jc w:val="right"/>
      <w:rPr>
        <w:rFonts w:ascii="Times New Roman" w:hAnsi="Times New Roman" w:cs="Times New Roman"/>
        <w:sz w:val="24"/>
        <w:szCs w:val="24"/>
      </w:rPr>
    </w:pPr>
  </w:p>
  <w:p w:rsidR="00DA60DF" w:rsidRDefault="00BA6DC7" w:rsidP="0096502B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66432" behindDoc="0" locked="0" layoutInCell="1" allowOverlap="1" wp14:anchorId="7ADFAFBA" wp14:editId="72656129">
          <wp:simplePos x="0" y="0"/>
          <wp:positionH relativeFrom="page">
            <wp:posOffset>5598795</wp:posOffset>
          </wp:positionH>
          <wp:positionV relativeFrom="page">
            <wp:posOffset>0</wp:posOffset>
          </wp:positionV>
          <wp:extent cx="1958400" cy="1958400"/>
          <wp:effectExtent l="0" t="0" r="3810" b="381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ild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19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1332"/>
    <w:multiLevelType w:val="hybridMultilevel"/>
    <w:tmpl w:val="FDB245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6646F"/>
    <w:multiLevelType w:val="hybridMultilevel"/>
    <w:tmpl w:val="67F22C12"/>
    <w:lvl w:ilvl="0" w:tplc="0407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33824A91"/>
    <w:multiLevelType w:val="hybridMultilevel"/>
    <w:tmpl w:val="C7F462D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C1323"/>
    <w:multiLevelType w:val="hybridMultilevel"/>
    <w:tmpl w:val="AC20D2E8"/>
    <w:lvl w:ilvl="0" w:tplc="0407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73AD0DD6"/>
    <w:multiLevelType w:val="hybridMultilevel"/>
    <w:tmpl w:val="044C3718"/>
    <w:lvl w:ilvl="0" w:tplc="2CBC75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566ED"/>
    <w:multiLevelType w:val="hybridMultilevel"/>
    <w:tmpl w:val="2C2014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CD"/>
    <w:rsid w:val="000169B6"/>
    <w:rsid w:val="000B0361"/>
    <w:rsid w:val="001039BD"/>
    <w:rsid w:val="0010710D"/>
    <w:rsid w:val="00162966"/>
    <w:rsid w:val="00165702"/>
    <w:rsid w:val="001B48C2"/>
    <w:rsid w:val="001C55E9"/>
    <w:rsid w:val="001D4DE5"/>
    <w:rsid w:val="002208D6"/>
    <w:rsid w:val="002354BF"/>
    <w:rsid w:val="002464C9"/>
    <w:rsid w:val="00251BA6"/>
    <w:rsid w:val="00374169"/>
    <w:rsid w:val="003831CD"/>
    <w:rsid w:val="003B5160"/>
    <w:rsid w:val="004041D5"/>
    <w:rsid w:val="0041785E"/>
    <w:rsid w:val="00460026"/>
    <w:rsid w:val="00460760"/>
    <w:rsid w:val="00477193"/>
    <w:rsid w:val="00567B4C"/>
    <w:rsid w:val="0060541E"/>
    <w:rsid w:val="00637DF7"/>
    <w:rsid w:val="00647AE1"/>
    <w:rsid w:val="006A01A9"/>
    <w:rsid w:val="006E66B6"/>
    <w:rsid w:val="00813FD3"/>
    <w:rsid w:val="00814198"/>
    <w:rsid w:val="00890B45"/>
    <w:rsid w:val="008E3FD2"/>
    <w:rsid w:val="0096502B"/>
    <w:rsid w:val="00990DE6"/>
    <w:rsid w:val="00994FF9"/>
    <w:rsid w:val="009F08BB"/>
    <w:rsid w:val="00AE30D8"/>
    <w:rsid w:val="00BA6DC7"/>
    <w:rsid w:val="00BB0F22"/>
    <w:rsid w:val="00C36F85"/>
    <w:rsid w:val="00DA5C80"/>
    <w:rsid w:val="00DA60DF"/>
    <w:rsid w:val="00DB3B40"/>
    <w:rsid w:val="00E03717"/>
    <w:rsid w:val="00E3578C"/>
    <w:rsid w:val="00E872EB"/>
    <w:rsid w:val="00E92AFA"/>
    <w:rsid w:val="00EA0F28"/>
    <w:rsid w:val="00EB45A6"/>
    <w:rsid w:val="00ED183E"/>
    <w:rsid w:val="00F90EC4"/>
    <w:rsid w:val="00FD118D"/>
    <w:rsid w:val="00F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785E"/>
  </w:style>
  <w:style w:type="paragraph" w:styleId="berschrift1">
    <w:name w:val="heading 1"/>
    <w:basedOn w:val="Standard"/>
    <w:next w:val="Standard"/>
    <w:link w:val="berschrift1Zchn"/>
    <w:qFormat/>
    <w:rsid w:val="00FD118D"/>
    <w:pPr>
      <w:keepNext/>
      <w:spacing w:after="0" w:line="240" w:lineRule="auto"/>
      <w:outlineLvl w:val="0"/>
    </w:pPr>
    <w:rPr>
      <w:rFonts w:ascii="Arial Narrow" w:eastAsia="Times New Roman" w:hAnsi="Arial Narrow" w:cs="Arial"/>
      <w:b/>
      <w:bCs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6502B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6502B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502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65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02B"/>
  </w:style>
  <w:style w:type="paragraph" w:styleId="Fuzeile">
    <w:name w:val="footer"/>
    <w:basedOn w:val="Standard"/>
    <w:link w:val="FuzeileZchn"/>
    <w:uiPriority w:val="99"/>
    <w:unhideWhenUsed/>
    <w:rsid w:val="00965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02B"/>
  </w:style>
  <w:style w:type="paragraph" w:styleId="Listenabsatz">
    <w:name w:val="List Paragraph"/>
    <w:basedOn w:val="Standard"/>
    <w:uiPriority w:val="34"/>
    <w:qFormat/>
    <w:rsid w:val="00ED183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7B4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FD118D"/>
    <w:rPr>
      <w:rFonts w:ascii="Arial Narrow" w:eastAsia="Times New Roman" w:hAnsi="Arial Narrow" w:cs="Arial"/>
      <w:b/>
      <w:bCs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785E"/>
  </w:style>
  <w:style w:type="paragraph" w:styleId="berschrift1">
    <w:name w:val="heading 1"/>
    <w:basedOn w:val="Standard"/>
    <w:next w:val="Standard"/>
    <w:link w:val="berschrift1Zchn"/>
    <w:qFormat/>
    <w:rsid w:val="00FD118D"/>
    <w:pPr>
      <w:keepNext/>
      <w:spacing w:after="0" w:line="240" w:lineRule="auto"/>
      <w:outlineLvl w:val="0"/>
    </w:pPr>
    <w:rPr>
      <w:rFonts w:ascii="Arial Narrow" w:eastAsia="Times New Roman" w:hAnsi="Arial Narrow" w:cs="Arial"/>
      <w:b/>
      <w:bCs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6502B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6502B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502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65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02B"/>
  </w:style>
  <w:style w:type="paragraph" w:styleId="Fuzeile">
    <w:name w:val="footer"/>
    <w:basedOn w:val="Standard"/>
    <w:link w:val="FuzeileZchn"/>
    <w:uiPriority w:val="99"/>
    <w:unhideWhenUsed/>
    <w:rsid w:val="00965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02B"/>
  </w:style>
  <w:style w:type="paragraph" w:styleId="Listenabsatz">
    <w:name w:val="List Paragraph"/>
    <w:basedOn w:val="Standard"/>
    <w:uiPriority w:val="34"/>
    <w:qFormat/>
    <w:rsid w:val="00ED183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7B4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FD118D"/>
    <w:rPr>
      <w:rFonts w:ascii="Arial Narrow" w:eastAsia="Times New Roman" w:hAnsi="Arial Narrow" w:cs="Arial"/>
      <w:b/>
      <w:bCs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08_Assistenz\Briefpapier%20elektronisch\P&amp;R_E-Papier_Seite%201+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BF2AA-818D-4B09-8A97-E42279BA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P&amp;R_E-Papier_Seite 1+2.dotx</Template>
  <TotalTime>0</TotalTime>
  <Pages>1</Pages>
  <Words>316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pvankoll</dc:creator>
  <cp:lastModifiedBy>Uwe Schöbel</cp:lastModifiedBy>
  <cp:revision>13</cp:revision>
  <cp:lastPrinted>2020-06-08T15:38:00Z</cp:lastPrinted>
  <dcterms:created xsi:type="dcterms:W3CDTF">2016-03-05T08:26:00Z</dcterms:created>
  <dcterms:modified xsi:type="dcterms:W3CDTF">2020-07-06T04:50:00Z</dcterms:modified>
</cp:coreProperties>
</file>